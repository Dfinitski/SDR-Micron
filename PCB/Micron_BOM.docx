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PE42641MLBD-Z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1046-1124-1-ND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M25P16-VMN6TP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M25P16-VMN6TPCT-ND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ESD protect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MABAES0061</w:t>
            </w:r>
          </w:p>
          <w:p w:rsidR="00300D31" w:rsidRDefault="008A6307">
            <w:pPr>
              <w:pStyle w:val="TableContents"/>
            </w:pPr>
            <w:r>
              <w:t>TC4-1T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N-ch transistor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2N7002P,215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568-5818-1-ND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PMIC </w:t>
            </w:r>
            <w:r>
              <w:t>1.2V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MCP1826S-1202E/DB-ND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PMIC 3.3V    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MCP1826S-3302E/DB-ND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3.3 V ADC power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AMP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AD8099ACPZ-REEL7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AD8099ACPZ-REEL7CT-ND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controller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FT232HQ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768-1102-1-ND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12MHz Oscillator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ECS-3225MV-120-CN-TR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XC2882CT-ND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ADC 14 bit 65MHz</w:t>
            </w:r>
          </w:p>
          <w:p w:rsidR="00300D31" w:rsidRDefault="00300D31">
            <w:pPr>
              <w:pStyle w:val="TableContents"/>
            </w:pPr>
          </w:p>
          <w:p w:rsidR="00300D31" w:rsidRDefault="00300D31">
            <w:pPr>
              <w:pStyle w:val="TableContents"/>
            </w:pPr>
          </w:p>
          <w:p w:rsidR="00300D31" w:rsidRDefault="00300D31">
            <w:pPr>
              <w:pStyle w:val="TableContents"/>
            </w:pPr>
          </w:p>
          <w:p w:rsidR="00300D31" w:rsidRDefault="00300D31">
            <w:pPr>
              <w:pStyle w:val="TableContents"/>
            </w:pPr>
          </w:p>
          <w:p w:rsidR="00300D31" w:rsidRDefault="008A6307">
            <w:pPr>
              <w:pStyle w:val="TableContents"/>
            </w:pPr>
            <w:r>
              <w:t>ADC 12 bit 65MHz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ADS6142IRHBT</w:t>
            </w:r>
          </w:p>
          <w:p w:rsidR="00300D31" w:rsidRDefault="008A6307">
            <w:pPr>
              <w:pStyle w:val="TableContents"/>
            </w:pPr>
            <w:r>
              <w:t>ADS6143IRHBT</w:t>
            </w:r>
          </w:p>
          <w:p w:rsidR="00300D31" w:rsidRDefault="008A6307">
            <w:pPr>
              <w:pStyle w:val="TableContents"/>
            </w:pPr>
            <w:r>
              <w:t>ADS6144IRHBT</w:t>
            </w:r>
          </w:p>
          <w:p w:rsidR="00300D31" w:rsidRDefault="008A6307">
            <w:pPr>
              <w:pStyle w:val="TableContents"/>
            </w:pPr>
            <w:r>
              <w:t>ADS6145IRHBT</w:t>
            </w:r>
          </w:p>
          <w:p w:rsidR="00300D31" w:rsidRDefault="00300D31">
            <w:pPr>
              <w:pStyle w:val="TableContents"/>
            </w:pPr>
          </w:p>
          <w:p w:rsidR="00300D31" w:rsidRDefault="008A6307">
            <w:pPr>
              <w:pStyle w:val="TableContents"/>
            </w:pPr>
            <w:r>
              <w:t>ADS6122IRHBT</w:t>
            </w:r>
          </w:p>
          <w:p w:rsidR="00300D31" w:rsidRDefault="008A6307">
            <w:pPr>
              <w:pStyle w:val="TableContents"/>
            </w:pPr>
            <w:r>
              <w:t>ADS6123IRHBT</w:t>
            </w:r>
          </w:p>
          <w:p w:rsidR="00300D31" w:rsidRDefault="008A6307">
            <w:pPr>
              <w:pStyle w:val="TableContents"/>
            </w:pPr>
            <w:r>
              <w:t>ADS6124IRHBT</w:t>
            </w:r>
          </w:p>
          <w:p w:rsidR="00300D31" w:rsidRDefault="008A6307">
            <w:pPr>
              <w:pStyle w:val="TableContents"/>
            </w:pPr>
            <w:r>
              <w:t>ADS6125IRHBT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296-22737-1-ND</w:t>
            </w:r>
          </w:p>
          <w:p w:rsidR="00300D31" w:rsidRDefault="008A6307">
            <w:pPr>
              <w:pStyle w:val="TableContents"/>
            </w:pPr>
            <w:r>
              <w:t>296-22021-1-ND</w:t>
            </w:r>
          </w:p>
          <w:p w:rsidR="00300D31" w:rsidRDefault="008A6307">
            <w:pPr>
              <w:pStyle w:val="TableContents"/>
            </w:pPr>
            <w:r>
              <w:t>296-22661-1-ND</w:t>
            </w:r>
          </w:p>
          <w:p w:rsidR="00300D31" w:rsidRDefault="008A6307">
            <w:pPr>
              <w:pStyle w:val="TableContents"/>
            </w:pPr>
            <w:r>
              <w:t>296-22022-1-ND</w:t>
            </w:r>
          </w:p>
          <w:p w:rsidR="00300D31" w:rsidRDefault="00300D31">
            <w:pPr>
              <w:pStyle w:val="TableContents"/>
            </w:pPr>
          </w:p>
          <w:p w:rsidR="00300D31" w:rsidRDefault="008A6307">
            <w:pPr>
              <w:pStyle w:val="TableContents"/>
            </w:pPr>
            <w:r>
              <w:t>296-22701-1-ND</w:t>
            </w:r>
          </w:p>
          <w:p w:rsidR="00300D31" w:rsidRDefault="008A6307">
            <w:pPr>
              <w:pStyle w:val="TableContents"/>
            </w:pPr>
            <w:r>
              <w:t>296-22702-1-ND</w:t>
            </w:r>
          </w:p>
          <w:p w:rsidR="00300D31" w:rsidRDefault="008A6307">
            <w:pPr>
              <w:pStyle w:val="TableContents"/>
            </w:pPr>
            <w:r>
              <w:t>296-22703-1-ND</w:t>
            </w:r>
          </w:p>
          <w:p w:rsidR="00300D31" w:rsidRDefault="008A6307">
            <w:pPr>
              <w:pStyle w:val="TableContents"/>
            </w:pPr>
            <w:r>
              <w:t>296-22704-2-ND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Clock gen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5P49V5923B000NLGI8</w:t>
            </w:r>
          </w:p>
          <w:p w:rsidR="00300D31" w:rsidRDefault="008A6307">
            <w:pPr>
              <w:pStyle w:val="TableContents"/>
            </w:pPr>
            <w:r>
              <w:t>5P49V5913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800-3416-1-ND</w:t>
            </w:r>
          </w:p>
          <w:p w:rsidR="00300D31" w:rsidRDefault="00300D31">
            <w:pPr>
              <w:pStyle w:val="TableContents"/>
            </w:pPr>
          </w:p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10MHz 2.5ppm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FOX924B-10.000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631-1067-1-ND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Fuse 0805 0.5A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0ZCK0050FF2E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507-1813-1-ND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>V  1206   8pcs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35pcs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  0603         7pcs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  0603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 0603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25r  0603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36r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41.2r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RC0603FR-0741R2L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311-41.2HRCT-ND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499r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2.2k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300p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330nH              </w:t>
            </w:r>
            <w:r>
              <w:t>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AISC-0603-R33J-T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535-10484-1-ND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Ferrite bead 0603   6pcs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blPrEx>
          <w:tblCellMar>
            <w:top w:w="0" w:type="dxa"/>
            <w:bottom w:w="0" w:type="dxa"/>
          </w:tblCellMar>
        </w:tblPrEx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307" w:rsidRDefault="008A6307">
      <w:r>
        <w:separator/>
      </w:r>
    </w:p>
  </w:endnote>
  <w:endnote w:type="continuationSeparator" w:id="0">
    <w:p w:rsidR="008A6307" w:rsidRDefault="008A6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307" w:rsidRDefault="008A6307">
      <w:r>
        <w:rPr>
          <w:color w:val="000000"/>
        </w:rPr>
        <w:separator/>
      </w:r>
    </w:p>
  </w:footnote>
  <w:footnote w:type="continuationSeparator" w:id="0">
    <w:p w:rsidR="008A6307" w:rsidRDefault="008A6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00D31"/>
    <w:rsid w:val="00300D31"/>
    <w:rsid w:val="00855599"/>
    <w:rsid w:val="008A6307"/>
    <w:rsid w:val="00A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20FF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3</cp:revision>
  <dcterms:created xsi:type="dcterms:W3CDTF">2019-08-31T19:29:00Z</dcterms:created>
  <dcterms:modified xsi:type="dcterms:W3CDTF">2019-08-31T19:35:00Z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